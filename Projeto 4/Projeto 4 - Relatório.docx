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5483C213" w14:textId="5F8FB4E1" w:rsidR="00C700A2" w:rsidRDefault="00C700A2" w:rsidP="00C700A2"/>
    <w:p w14:paraId="16E92B69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</w:p>
    <w:p w14:paraId="20533A10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</w:p>
    <w:p w14:paraId="20809F22" w14:textId="625F1602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Project number: </w:t>
      </w:r>
      <w:r w:rsidR="000B0D1C">
        <w:rPr>
          <w:rFonts w:ascii="Verdana" w:hAnsi="Verdana" w:cs="Verdana"/>
          <w:b/>
          <w:color w:val="143994"/>
          <w:szCs w:val="18"/>
          <w:lang w:val="en-US"/>
        </w:rPr>
        <w:t>#4 – Image Padding</w:t>
      </w:r>
    </w:p>
    <w:p w14:paraId="01659221" w14:textId="379890F1" w:rsidR="001D1613" w:rsidRPr="00187AE4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Course </w:t>
      </w:r>
      <w:r w:rsidR="002142EB">
        <w:rPr>
          <w:rFonts w:ascii="Verdana" w:hAnsi="Verdana" w:cs="Verdana"/>
          <w:b/>
          <w:color w:val="143994"/>
          <w:szCs w:val="18"/>
          <w:lang w:val="en-US"/>
        </w:rPr>
        <w:t>name</w:t>
      </w: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: </w:t>
      </w:r>
      <w:r w:rsidRPr="00187AE4">
        <w:rPr>
          <w:rFonts w:ascii="Verdana" w:hAnsi="Verdana" w:cs="Verdana"/>
          <w:szCs w:val="18"/>
          <w:lang w:val="en-US"/>
        </w:rPr>
        <w:t>FTL079 – PROCESSAMENTO DIGITAL DE IMAGENS</w:t>
      </w:r>
    </w:p>
    <w:p w14:paraId="30A3A700" w14:textId="77777777" w:rsidR="001D1613" w:rsidRPr="00187AE4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70C0"/>
          <w:szCs w:val="18"/>
          <w:lang w:val="en-US"/>
        </w:rPr>
      </w:pPr>
      <w:r w:rsidRPr="00187AE4">
        <w:rPr>
          <w:rFonts w:ascii="Verdana" w:hAnsi="Verdana" w:cs="Verdana"/>
          <w:b/>
          <w:color w:val="0070C0"/>
          <w:szCs w:val="18"/>
          <w:lang w:val="en-US"/>
        </w:rPr>
        <w:t xml:space="preserve">                           </w:t>
      </w:r>
    </w:p>
    <w:p w14:paraId="114A6885" w14:textId="5A323C0A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Student's name: </w:t>
      </w:r>
    </w:p>
    <w:p w14:paraId="08FA6453" w14:textId="53343E07" w:rsidR="001D1613" w:rsidRPr="002142EB" w:rsidRDefault="001D1613" w:rsidP="008F7D44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#1: </w:t>
      </w:r>
      <w:r w:rsidR="008F7D44">
        <w:rPr>
          <w:rFonts w:ascii="Verdana" w:hAnsi="Verdana" w:cs="Verdana"/>
          <w:b/>
          <w:color w:val="143994"/>
          <w:szCs w:val="18"/>
          <w:lang w:val="en-US"/>
        </w:rPr>
        <w:t>Diego Giovanni de Alcântara Vieira</w:t>
      </w:r>
    </w:p>
    <w:p w14:paraId="419DB4EA" w14:textId="77777777" w:rsidR="001D1613" w:rsidRPr="00827FFE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70C0"/>
          <w:szCs w:val="18"/>
          <w:lang w:val="en-US"/>
        </w:rPr>
      </w:pPr>
    </w:p>
    <w:p w14:paraId="6E987A29" w14:textId="4C194B0C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>Date due:</w:t>
      </w:r>
      <w:r w:rsidR="008F7D44">
        <w:rPr>
          <w:rFonts w:ascii="Verdana" w:hAnsi="Verdana" w:cs="Verdana"/>
          <w:b/>
          <w:color w:val="143994"/>
          <w:szCs w:val="18"/>
          <w:lang w:val="en-US"/>
        </w:rPr>
        <w:t xml:space="preserve"> </w:t>
      </w:r>
      <w:r w:rsidR="00ED5B84">
        <w:rPr>
          <w:rFonts w:ascii="Verdana" w:hAnsi="Verdana" w:cs="Verdana"/>
          <w:b/>
          <w:color w:val="143994"/>
          <w:szCs w:val="18"/>
          <w:lang w:val="en-US"/>
        </w:rPr>
        <w:t>25 de outubro de 2020</w:t>
      </w:r>
    </w:p>
    <w:p w14:paraId="6A937628" w14:textId="1CE143F1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Date handed in: </w:t>
      </w:r>
      <w:r w:rsidR="00ED5B84">
        <w:rPr>
          <w:rFonts w:ascii="Verdana" w:hAnsi="Verdana" w:cs="Verdana"/>
          <w:b/>
          <w:color w:val="143994"/>
          <w:szCs w:val="18"/>
          <w:lang w:val="en-US"/>
        </w:rPr>
        <w:t>25 de outubro de 2020</w:t>
      </w:r>
    </w:p>
    <w:p w14:paraId="3628DD7C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</w:p>
    <w:p w14:paraId="58C5A8AD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  <w:r>
        <w:rPr>
          <w:rFonts w:ascii="Verdana" w:hAnsi="Verdana" w:cs="Verdana"/>
          <w:b/>
          <w:sz w:val="18"/>
          <w:szCs w:val="18"/>
          <w:lang w:val="en-US"/>
        </w:rPr>
        <w:br w:type="page"/>
      </w:r>
    </w:p>
    <w:p w14:paraId="75A4D826" w14:textId="75676880" w:rsidR="001D1613" w:rsidRPr="002142EB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lastRenderedPageBreak/>
        <w:t xml:space="preserve">Technical discussion and results </w:t>
      </w:r>
    </w:p>
    <w:p w14:paraId="50050E0F" w14:textId="3BBA14F4" w:rsidR="001D1613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Cs/>
          <w:color w:val="A6A6A6" w:themeColor="background1" w:themeShade="A6"/>
          <w:sz w:val="18"/>
          <w:szCs w:val="18"/>
          <w:lang w:val="en-US"/>
        </w:rPr>
      </w:pPr>
      <w:r w:rsidRPr="0001538A">
        <w:rPr>
          <w:rFonts w:ascii="Verdana" w:hAnsi="Verdana" w:cs="Verdana"/>
          <w:bCs/>
          <w:color w:val="A6A6A6" w:themeColor="background1" w:themeShade="A6"/>
          <w:sz w:val="18"/>
          <w:szCs w:val="18"/>
          <w:lang w:val="en-US"/>
        </w:rPr>
        <w:t>(One to t</w:t>
      </w:r>
      <w:r w:rsidR="00EE53D0">
        <w:rPr>
          <w:rFonts w:ascii="Verdana" w:hAnsi="Verdana" w:cs="Verdana"/>
          <w:bCs/>
          <w:color w:val="A6A6A6" w:themeColor="background1" w:themeShade="A6"/>
          <w:sz w:val="18"/>
          <w:szCs w:val="18"/>
          <w:lang w:val="en-US"/>
        </w:rPr>
        <w:t>hree</w:t>
      </w:r>
      <w:r w:rsidRPr="0001538A">
        <w:rPr>
          <w:rFonts w:ascii="Verdana" w:hAnsi="Verdana" w:cs="Verdana"/>
          <w:bCs/>
          <w:color w:val="A6A6A6" w:themeColor="background1" w:themeShade="A6"/>
          <w:sz w:val="18"/>
          <w:szCs w:val="18"/>
          <w:lang w:val="en-US"/>
        </w:rPr>
        <w:t xml:space="preserve"> pages - max).</w:t>
      </w:r>
    </w:p>
    <w:p w14:paraId="271B14AD" w14:textId="3A96CB00" w:rsidR="001D1613" w:rsidRDefault="00D27D79" w:rsidP="00D27D79">
      <w:pPr>
        <w:spacing w:line="276" w:lineRule="auto"/>
        <w:jc w:val="both"/>
        <w:rPr>
          <w:rFonts w:ascii="Verdana" w:hAnsi="Verdana" w:cs="Verdana"/>
          <w:bCs/>
          <w:color w:val="000000" w:themeColor="text1"/>
          <w:lang w:val="en-US"/>
        </w:rPr>
      </w:pPr>
      <w:r>
        <w:rPr>
          <w:rFonts w:ascii="Verdana" w:hAnsi="Verdana" w:cs="Verdana"/>
          <w:bCs/>
          <w:color w:val="000000" w:themeColor="text1"/>
          <w:lang w:val="en-US"/>
        </w:rPr>
        <w:t xml:space="preserve">O presente relatório se refere ao processo de </w:t>
      </w:r>
      <w:r>
        <w:rPr>
          <w:rFonts w:ascii="Verdana" w:hAnsi="Verdana" w:cs="Verdana"/>
          <w:bCs/>
          <w:i/>
          <w:iCs/>
          <w:color w:val="000000" w:themeColor="text1"/>
          <w:lang w:val="en-US"/>
        </w:rPr>
        <w:t xml:space="preserve">padding </w:t>
      </w:r>
      <w:r>
        <w:rPr>
          <w:rFonts w:ascii="Verdana" w:hAnsi="Verdana" w:cs="Verdana"/>
          <w:bCs/>
          <w:color w:val="000000" w:themeColor="text1"/>
          <w:lang w:val="en-US"/>
        </w:rPr>
        <w:t xml:space="preserve">em imagens para futura aplicação de filtragem especial ou no domínio da frequência. O código desenvolvido se divide </w:t>
      </w:r>
      <w:r w:rsidR="00065EC4">
        <w:rPr>
          <w:rFonts w:ascii="Verdana" w:hAnsi="Verdana" w:cs="Verdana"/>
          <w:bCs/>
          <w:color w:val="000000" w:themeColor="text1"/>
          <w:lang w:val="en-US"/>
        </w:rPr>
        <w:t xml:space="preserve">em uma função de testes, que chama sequencialmente os possíveis casos da função principal – image4e.m – que </w:t>
      </w:r>
      <w:r w:rsidR="00DA747C">
        <w:rPr>
          <w:rFonts w:ascii="Verdana" w:hAnsi="Verdana" w:cs="Verdana"/>
          <w:bCs/>
          <w:color w:val="000000" w:themeColor="text1"/>
          <w:lang w:val="en-US"/>
        </w:rPr>
        <w:t xml:space="preserve">realiza o processo de </w:t>
      </w:r>
      <w:r w:rsidR="00DA747C">
        <w:rPr>
          <w:rFonts w:ascii="Verdana" w:hAnsi="Verdana" w:cs="Verdana"/>
          <w:bCs/>
          <w:i/>
          <w:iCs/>
          <w:color w:val="000000" w:themeColor="text1"/>
          <w:lang w:val="en-US"/>
        </w:rPr>
        <w:t xml:space="preserve">padding </w:t>
      </w:r>
      <w:r w:rsidR="00DA747C">
        <w:rPr>
          <w:rFonts w:ascii="Verdana" w:hAnsi="Verdana" w:cs="Verdana"/>
          <w:bCs/>
          <w:color w:val="000000" w:themeColor="text1"/>
          <w:lang w:val="en-US"/>
        </w:rPr>
        <w:t>seja aplicando a técnica de zeros ou a técnica de replicação das laterais da imagem.</w:t>
      </w:r>
    </w:p>
    <w:p w14:paraId="45F69F6F" w14:textId="214F3666" w:rsidR="00F306D4" w:rsidRDefault="00F306D4" w:rsidP="00D27D79">
      <w:pPr>
        <w:spacing w:line="276" w:lineRule="auto"/>
        <w:jc w:val="both"/>
        <w:rPr>
          <w:rFonts w:ascii="Verdana" w:hAnsi="Verdana" w:cs="Verdana"/>
          <w:bCs/>
          <w:color w:val="000000" w:themeColor="text1"/>
          <w:lang w:val="en-US"/>
        </w:rPr>
      </w:pPr>
    </w:p>
    <w:p w14:paraId="0AD6C1A5" w14:textId="47C42BEC" w:rsidR="00F306D4" w:rsidRDefault="009D23E1" w:rsidP="00F306D4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  <w:r>
        <w:rPr>
          <w:rFonts w:ascii="Verdana" w:hAnsi="Verdana" w:cs="Verdana"/>
          <w:b/>
          <w:color w:val="143994"/>
          <w:szCs w:val="18"/>
          <w:lang w:val="en-US"/>
        </w:rPr>
        <w:t>Zero Padding</w:t>
      </w:r>
    </w:p>
    <w:p w14:paraId="4BD5E2C9" w14:textId="676A21FE" w:rsidR="009D23E1" w:rsidRDefault="009D23E1" w:rsidP="00F306D4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</w:p>
    <w:p w14:paraId="6DA6F978" w14:textId="626D1C9F" w:rsidR="009D23E1" w:rsidRDefault="009D23E1" w:rsidP="009D23E1">
      <w:pPr>
        <w:autoSpaceDE w:val="0"/>
        <w:autoSpaceDN w:val="0"/>
        <w:adjustRightInd w:val="0"/>
        <w:jc w:val="both"/>
        <w:rPr>
          <w:rFonts w:ascii="Verdana" w:hAnsi="Verdana" w:cs="Verdana"/>
          <w:bCs/>
          <w:szCs w:val="18"/>
          <w:lang w:val="en-US"/>
        </w:rPr>
      </w:pPr>
      <w:r>
        <w:rPr>
          <w:rFonts w:ascii="Verdana" w:hAnsi="Verdana" w:cs="Verdana"/>
          <w:bCs/>
          <w:szCs w:val="18"/>
          <w:lang w:val="en-US"/>
        </w:rPr>
        <w:t xml:space="preserve">A técnica de </w:t>
      </w:r>
      <w:r>
        <w:rPr>
          <w:rFonts w:ascii="Verdana" w:hAnsi="Verdana" w:cs="Verdana"/>
          <w:bCs/>
          <w:i/>
          <w:iCs/>
          <w:szCs w:val="18"/>
          <w:lang w:val="en-US"/>
        </w:rPr>
        <w:t xml:space="preserve">zero padding </w:t>
      </w:r>
      <w:r w:rsidR="002D7AB5">
        <w:rPr>
          <w:rFonts w:ascii="Verdana" w:hAnsi="Verdana" w:cs="Verdana"/>
          <w:bCs/>
          <w:szCs w:val="18"/>
          <w:lang w:val="en-US"/>
        </w:rPr>
        <w:t xml:space="preserve">é definida por emoldurar a imagem por pixels de valor zero. Conforme solicitado, a função recebe quatro parâmetros: a matriz da imagem, a quantidade de linhas de padding acima e abaixo da imagem e a quantidade de colunas de padding </w:t>
      </w:r>
      <w:r w:rsidR="004519B6">
        <w:rPr>
          <w:rFonts w:ascii="Verdana" w:hAnsi="Verdana" w:cs="Verdana"/>
          <w:bCs/>
          <w:szCs w:val="18"/>
          <w:lang w:val="en-US"/>
        </w:rPr>
        <w:t xml:space="preserve">à esquerda e à direita da imagem. Seguindo rigorosamente o proposto, restará quatro regiões em vazio na imagem formada que não receberão pixels de padding, que são as bordas. </w:t>
      </w:r>
      <w:r w:rsidR="008304E3">
        <w:rPr>
          <w:rFonts w:ascii="Verdana" w:hAnsi="Verdana" w:cs="Verdana"/>
          <w:bCs/>
          <w:szCs w:val="18"/>
          <w:lang w:val="en-US"/>
        </w:rPr>
        <w:t>Para resolver esse problema, completou-se as regiões faltantes com paddings adicionais formados pela quantidade de linhas e colunas solicitadas pelo usuário.</w:t>
      </w:r>
    </w:p>
    <w:p w14:paraId="40C649FB" w14:textId="77777777" w:rsidR="00597C21" w:rsidRDefault="00597C21" w:rsidP="00597C21">
      <w:pPr>
        <w:keepNext/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5B3537FC" wp14:editId="4C558316">
            <wp:extent cx="6645910" cy="93853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571" w14:textId="52E3869F" w:rsidR="00597C21" w:rsidRPr="009D23E1" w:rsidRDefault="00597C21" w:rsidP="00597C21">
      <w:pPr>
        <w:pStyle w:val="Legenda"/>
        <w:jc w:val="center"/>
        <w:rPr>
          <w:rFonts w:ascii="Verdana" w:hAnsi="Verdana" w:cs="Verdana"/>
          <w:bCs/>
          <w:color w:val="auto"/>
          <w:lang w:val="en-US"/>
        </w:rPr>
      </w:pPr>
      <w:r>
        <w:t xml:space="preserve">Figura </w:t>
      </w:r>
      <w:fldSimple w:instr=" SEQ Figura \* ARABIC ">
        <w:r w:rsidR="00E537F5">
          <w:rPr>
            <w:noProof/>
          </w:rPr>
          <w:t>1</w:t>
        </w:r>
      </w:fldSimple>
      <w:r>
        <w:t xml:space="preserve"> - </w:t>
      </w:r>
      <w:r>
        <w:rPr>
          <w:noProof/>
        </w:rPr>
        <w:t>Formação do padding por zeros.</w:t>
      </w:r>
    </w:p>
    <w:p w14:paraId="76E6AF0F" w14:textId="04DD448B" w:rsidR="00F306D4" w:rsidRDefault="00597C21" w:rsidP="00D27D79">
      <w:pPr>
        <w:spacing w:line="276" w:lineRule="auto"/>
        <w:jc w:val="both"/>
        <w:rPr>
          <w:rFonts w:ascii="Verdana" w:hAnsi="Verdana" w:cs="Verdana"/>
          <w:bCs/>
          <w:color w:val="000000" w:themeColor="text1"/>
          <w:lang w:val="en-US"/>
        </w:rPr>
      </w:pPr>
      <w:r>
        <w:rPr>
          <w:rFonts w:ascii="Verdana" w:hAnsi="Verdana" w:cs="Verdana"/>
          <w:bCs/>
          <w:color w:val="000000" w:themeColor="text1"/>
          <w:lang w:val="en-US"/>
        </w:rPr>
        <w:t>Em seguida, forma-se a imagem concatenando os arrays</w:t>
      </w:r>
      <w:r w:rsidR="00ED5C2B">
        <w:rPr>
          <w:rFonts w:ascii="Verdana" w:hAnsi="Verdana" w:cs="Verdana"/>
          <w:bCs/>
          <w:color w:val="000000" w:themeColor="text1"/>
          <w:lang w:val="en-US"/>
        </w:rPr>
        <w:t xml:space="preserve"> row_padding, column_padding e borders à imagem original de uma forma que faça sentido:</w:t>
      </w:r>
    </w:p>
    <w:p w14:paraId="0B652EC5" w14:textId="77777777" w:rsidR="00957137" w:rsidRDefault="00957137" w:rsidP="00957137">
      <w:pPr>
        <w:keepNext/>
        <w:spacing w:line="276" w:lineRule="auto"/>
        <w:jc w:val="center"/>
      </w:pPr>
      <w:r>
        <w:rPr>
          <w:rFonts w:ascii="Verdana" w:hAnsi="Verdana" w:cs="Verdana"/>
          <w:bCs/>
          <w:noProof/>
          <w:color w:val="000000" w:themeColor="text1"/>
          <w:lang w:val="en-US"/>
        </w:rPr>
        <w:drawing>
          <wp:inline distT="0" distB="0" distL="0" distR="0" wp14:anchorId="1E6BA57E" wp14:editId="750534C8">
            <wp:extent cx="5631180" cy="71628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42B7" w14:textId="791808F6" w:rsidR="00ED5C2B" w:rsidRDefault="00957137" w:rsidP="00957137">
      <w:pPr>
        <w:pStyle w:val="Legenda"/>
        <w:jc w:val="center"/>
      </w:pPr>
      <w:r>
        <w:t xml:space="preserve">Figura </w:t>
      </w:r>
      <w:fldSimple w:instr=" SEQ Figura \* ARABIC ">
        <w:r w:rsidR="00E537F5">
          <w:rPr>
            <w:noProof/>
          </w:rPr>
          <w:t>2</w:t>
        </w:r>
      </w:fldSimple>
      <w:r>
        <w:t xml:space="preserve"> - Formação da imagem com padding por zeros.</w:t>
      </w:r>
    </w:p>
    <w:p w14:paraId="072CDF51" w14:textId="4965DB72" w:rsidR="00563CB9" w:rsidRDefault="00563CB9" w:rsidP="00563CB9">
      <w:pPr>
        <w:jc w:val="both"/>
      </w:pPr>
      <w:r>
        <w:t>A imagem com padding passa a ser a imagem original envolta por uma moldura de valores de pixels zero, ou seja, em termos de nível de cinza, é uma imagem envolta por uma moldura preta</w:t>
      </w:r>
      <w:r w:rsidR="00EA1142">
        <w:t>. Para os dois casos analisados nesse relatório, criou-se um padding de 256 linhas e 256 colunas além de cada imagem, como visto na função de teste:</w:t>
      </w:r>
    </w:p>
    <w:p w14:paraId="5AA822B4" w14:textId="77777777" w:rsidR="00E31DC3" w:rsidRDefault="00E31DC3" w:rsidP="00E31DC3">
      <w:pPr>
        <w:keepNext/>
        <w:jc w:val="center"/>
      </w:pPr>
      <w:r>
        <w:rPr>
          <w:noProof/>
        </w:rPr>
        <w:drawing>
          <wp:inline distT="0" distB="0" distL="0" distR="0" wp14:anchorId="4AB90B59" wp14:editId="3DBDEBF5">
            <wp:extent cx="2735580" cy="739140"/>
            <wp:effectExtent l="0" t="0" r="762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82BF" w14:textId="04111329" w:rsidR="00EA1142" w:rsidRDefault="00E31DC3" w:rsidP="00E31DC3">
      <w:pPr>
        <w:pStyle w:val="Legenda"/>
        <w:jc w:val="center"/>
      </w:pPr>
      <w:r>
        <w:t xml:space="preserve">Figura </w:t>
      </w:r>
      <w:fldSimple w:instr=" SEQ Figura \* ARABIC ">
        <w:r w:rsidR="00E537F5">
          <w:rPr>
            <w:noProof/>
          </w:rPr>
          <w:t>3</w:t>
        </w:r>
      </w:fldSimple>
      <w:r>
        <w:t xml:space="preserve"> - Chamada da Função de Teste</w:t>
      </w:r>
    </w:p>
    <w:p w14:paraId="0272588A" w14:textId="26C9DB59" w:rsidR="00E31DC3" w:rsidRDefault="00E31DC3" w:rsidP="00E31DC3">
      <w:r>
        <w:t>A imagem com padding por zeros resulta no seguinte:</w:t>
      </w:r>
    </w:p>
    <w:p w14:paraId="28F0ABC4" w14:textId="33FA4E27" w:rsidR="00E31DC3" w:rsidRDefault="00E31DC3" w:rsidP="00E31DC3"/>
    <w:p w14:paraId="249500BE" w14:textId="48252964" w:rsidR="00E31DC3" w:rsidRDefault="00E31DC3" w:rsidP="00E31DC3"/>
    <w:p w14:paraId="4FC2F149" w14:textId="77777777" w:rsidR="00664524" w:rsidRDefault="00664524" w:rsidP="00664524">
      <w:pPr>
        <w:keepNext/>
        <w:jc w:val="center"/>
      </w:pPr>
      <w:r>
        <w:rPr>
          <w:noProof/>
        </w:rPr>
        <w:drawing>
          <wp:inline distT="0" distB="0" distL="0" distR="0" wp14:anchorId="214831BC" wp14:editId="5EA472F5">
            <wp:extent cx="3459480" cy="3464746"/>
            <wp:effectExtent l="0" t="0" r="762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202" cy="34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CA74" w14:textId="5E4E8725" w:rsidR="00664524" w:rsidRDefault="00664524" w:rsidP="00664524">
      <w:pPr>
        <w:pStyle w:val="Legenda"/>
        <w:jc w:val="center"/>
      </w:pPr>
      <w:r>
        <w:t xml:space="preserve">Figura </w:t>
      </w:r>
      <w:fldSimple w:instr=" SEQ Figura \* ARABIC ">
        <w:r w:rsidR="00E537F5">
          <w:rPr>
            <w:noProof/>
          </w:rPr>
          <w:t>4</w:t>
        </w:r>
      </w:fldSimple>
      <w:r>
        <w:t xml:space="preserve"> - Resultado da aplicação do padding por zeros em uma imagem.</w:t>
      </w:r>
    </w:p>
    <w:p w14:paraId="03534D4D" w14:textId="77777777" w:rsidR="00E81F0A" w:rsidRPr="00E81F0A" w:rsidRDefault="00E81F0A" w:rsidP="00E81F0A"/>
    <w:p w14:paraId="0D12E266" w14:textId="3A2833C3" w:rsidR="00E81F0A" w:rsidRDefault="00E81F0A" w:rsidP="00E81F0A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  <w:r>
        <w:rPr>
          <w:rFonts w:ascii="Verdana" w:hAnsi="Verdana" w:cs="Verdana"/>
          <w:b/>
          <w:color w:val="143994"/>
          <w:szCs w:val="18"/>
          <w:lang w:val="en-US"/>
        </w:rPr>
        <w:t>Replicate</w:t>
      </w:r>
      <w:r>
        <w:rPr>
          <w:rFonts w:ascii="Verdana" w:hAnsi="Verdana" w:cs="Verdana"/>
          <w:b/>
          <w:color w:val="143994"/>
          <w:szCs w:val="18"/>
          <w:lang w:val="en-US"/>
        </w:rPr>
        <w:t xml:space="preserve"> Padding</w:t>
      </w:r>
    </w:p>
    <w:p w14:paraId="3356A5D1" w14:textId="3E72FA1A" w:rsidR="00E81F0A" w:rsidRDefault="00E81F0A" w:rsidP="00E81F0A">
      <w:pPr>
        <w:autoSpaceDE w:val="0"/>
        <w:autoSpaceDN w:val="0"/>
        <w:adjustRightInd w:val="0"/>
        <w:jc w:val="both"/>
        <w:rPr>
          <w:rFonts w:ascii="Verdana" w:hAnsi="Verdana" w:cs="Verdana"/>
          <w:bCs/>
          <w:color w:val="000000" w:themeColor="text1"/>
          <w:szCs w:val="18"/>
          <w:lang w:val="en-US"/>
        </w:rPr>
      </w:pPr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Já a técnica de replicate padding gera uma imagem </w:t>
      </w:r>
      <w:r w:rsidR="007053E3">
        <w:rPr>
          <w:rFonts w:ascii="Verdana" w:hAnsi="Verdana" w:cs="Verdana"/>
          <w:bCs/>
          <w:color w:val="000000" w:themeColor="text1"/>
          <w:szCs w:val="18"/>
          <w:lang w:val="en-US"/>
        </w:rPr>
        <w:t>em que a moldura são elementos da parte externa da propria imagem</w:t>
      </w:r>
      <w:r w:rsidR="00DB5EA7">
        <w:rPr>
          <w:rFonts w:ascii="Verdana" w:hAnsi="Verdana" w:cs="Verdana"/>
          <w:bCs/>
          <w:color w:val="000000" w:themeColor="text1"/>
          <w:szCs w:val="18"/>
          <w:lang w:val="en-US"/>
        </w:rPr>
        <w:t>. Isso foi conseguido fatiando-se a matriz da imagem nos pontos correspondent</w:t>
      </w:r>
      <w:r w:rsidR="00DA21BC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es de acordo com a região específica. O problema das bordas foi resolvido </w:t>
      </w:r>
      <w:r w:rsidR="00F760F9">
        <w:rPr>
          <w:rFonts w:ascii="Verdana" w:hAnsi="Verdana" w:cs="Verdana"/>
          <w:bCs/>
          <w:color w:val="000000" w:themeColor="text1"/>
          <w:szCs w:val="18"/>
          <w:lang w:val="en-US"/>
        </w:rPr>
        <w:t>replicando a mesma quantidade de pixels das bordas da imagem original.</w:t>
      </w:r>
    </w:p>
    <w:p w14:paraId="4AC39583" w14:textId="77777777" w:rsidR="00F760F9" w:rsidRDefault="00F760F9" w:rsidP="00F760F9">
      <w:pPr>
        <w:keepNext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5E47CFD6" wp14:editId="03FD3DFB">
            <wp:extent cx="2876550" cy="1419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9B79" w14:textId="088B7BD1" w:rsidR="00F760F9" w:rsidRDefault="00F760F9" w:rsidP="00F760F9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 w:rsidR="00E537F5">
          <w:rPr>
            <w:noProof/>
          </w:rPr>
          <w:t>5</w:t>
        </w:r>
      </w:fldSimple>
      <w:r>
        <w:rPr>
          <w:noProof/>
        </w:rPr>
        <w:t xml:space="preserve"> - Fatiando a imagem original para replicação.</w:t>
      </w:r>
    </w:p>
    <w:p w14:paraId="20D0B458" w14:textId="215F2DDD" w:rsidR="007E0134" w:rsidRDefault="007E0134" w:rsidP="007E0134">
      <w:pPr>
        <w:jc w:val="both"/>
      </w:pPr>
      <w:r>
        <w:t xml:space="preserve">A imagem com replicate padding foi formada seguindo a mesma lógica para o zero padding. Concatenou-se os arrays de </w:t>
      </w:r>
      <w:r w:rsidR="00D55F7C">
        <w:t>padding com a imagem original respeitando o sentido acima e abaixo, esquerda e direita:</w:t>
      </w:r>
    </w:p>
    <w:p w14:paraId="71FB99FA" w14:textId="77777777" w:rsidR="000A0211" w:rsidRDefault="000A0211" w:rsidP="000A02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45E731" wp14:editId="61E56447">
            <wp:extent cx="5760720" cy="1447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2C7C" w14:textId="132C034B" w:rsidR="00D55F7C" w:rsidRDefault="000A0211" w:rsidP="000A0211">
      <w:pPr>
        <w:pStyle w:val="Legenda"/>
        <w:jc w:val="center"/>
      </w:pPr>
      <w:r>
        <w:t xml:space="preserve">Figura </w:t>
      </w:r>
      <w:fldSimple w:instr=" SEQ Figura \* ARABIC ">
        <w:r w:rsidR="00E537F5">
          <w:rPr>
            <w:noProof/>
          </w:rPr>
          <w:t>6</w:t>
        </w:r>
      </w:fldSimple>
      <w:r>
        <w:t xml:space="preserve"> - Formação da imagem com replicate padding.</w:t>
      </w:r>
    </w:p>
    <w:p w14:paraId="121AE710" w14:textId="6A6D4C3E" w:rsidR="000A0211" w:rsidRDefault="000A0211" w:rsidP="000A0211">
      <w:r>
        <w:t>O resultado é a imagem vista a seguir:</w:t>
      </w:r>
    </w:p>
    <w:p w14:paraId="4D3E903D" w14:textId="77777777" w:rsidR="00D7654A" w:rsidRDefault="00D7654A" w:rsidP="00D7654A">
      <w:pPr>
        <w:keepNext/>
        <w:jc w:val="center"/>
      </w:pPr>
      <w:r>
        <w:rPr>
          <w:noProof/>
        </w:rPr>
        <w:drawing>
          <wp:inline distT="0" distB="0" distL="0" distR="0" wp14:anchorId="0DC65189" wp14:editId="2B383748">
            <wp:extent cx="3276600" cy="328157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613" cy="32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E6DF" w14:textId="44A51863" w:rsidR="000A0211" w:rsidRDefault="00D7654A" w:rsidP="00D7654A">
      <w:pPr>
        <w:pStyle w:val="Legenda"/>
        <w:jc w:val="center"/>
      </w:pPr>
      <w:r>
        <w:t xml:space="preserve">Figura </w:t>
      </w:r>
      <w:fldSimple w:instr=" SEQ Figura \* ARABIC ">
        <w:r w:rsidR="00E537F5">
          <w:rPr>
            <w:noProof/>
          </w:rPr>
          <w:t>7</w:t>
        </w:r>
      </w:fldSimple>
      <w:r>
        <w:t xml:space="preserve"> - Resultado da aplicação de replicate padding em uma imagem.</w:t>
      </w:r>
    </w:p>
    <w:p w14:paraId="02BD2C6E" w14:textId="151DEF92" w:rsidR="00D7654A" w:rsidRPr="00D7654A" w:rsidRDefault="00D7654A" w:rsidP="00D7654A">
      <w:r>
        <w:t>Observa-se claramente as colunas de padding que se repetem da imagem original, bem como as bordas.</w:t>
      </w:r>
    </w:p>
    <w:p w14:paraId="54A8D6E2" w14:textId="77777777" w:rsidR="00F54B44" w:rsidRDefault="00F54B44" w:rsidP="00D27D79">
      <w:pPr>
        <w:spacing w:line="276" w:lineRule="auto"/>
        <w:jc w:val="both"/>
        <w:rPr>
          <w:rFonts w:ascii="Verdana" w:hAnsi="Verdana" w:cs="Verdana"/>
          <w:bCs/>
          <w:color w:val="000000" w:themeColor="text1"/>
          <w:lang w:val="en-US"/>
        </w:rPr>
      </w:pPr>
    </w:p>
    <w:p w14:paraId="6F5388A5" w14:textId="77777777" w:rsidR="00D25574" w:rsidRPr="00DA747C" w:rsidRDefault="00D25574" w:rsidP="00D27D79">
      <w:pPr>
        <w:spacing w:line="276" w:lineRule="auto"/>
        <w:jc w:val="both"/>
        <w:rPr>
          <w:color w:val="000000" w:themeColor="text1"/>
          <w:lang w:val="en-US"/>
        </w:rPr>
      </w:pPr>
    </w:p>
    <w:p w14:paraId="5DB92FF6" w14:textId="77777777" w:rsidR="00C700A2" w:rsidRPr="001D1613" w:rsidRDefault="00C700A2" w:rsidP="006C3C8B">
      <w:pPr>
        <w:spacing w:line="276" w:lineRule="auto"/>
        <w:rPr>
          <w:lang w:val="en-US"/>
        </w:rPr>
      </w:pPr>
    </w:p>
    <w:p w14:paraId="2471E123" w14:textId="7CF8F57C" w:rsidR="00C700A2" w:rsidRPr="00D7654A" w:rsidRDefault="00C700A2" w:rsidP="00D7654A">
      <w:pPr>
        <w:spacing w:after="160" w:line="276" w:lineRule="auto"/>
        <w:rPr>
          <w:rFonts w:ascii="Verdana" w:hAnsi="Verdana" w:cs="Verdana"/>
          <w:b/>
          <w:color w:val="143994"/>
          <w:szCs w:val="18"/>
          <w:lang w:val="en-US"/>
        </w:rPr>
      </w:pPr>
    </w:p>
    <w:sectPr w:rsidR="00C700A2" w:rsidRPr="00D7654A" w:rsidSect="00CE6261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Borders w:offsetFrom="page">
        <w:left w:val="single" w:sz="48" w:space="24" w:color="2147A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61CC5" w14:textId="77777777" w:rsidR="00875C9B" w:rsidRDefault="00875C9B" w:rsidP="00CE6261">
      <w:r>
        <w:separator/>
      </w:r>
    </w:p>
  </w:endnote>
  <w:endnote w:type="continuationSeparator" w:id="0">
    <w:p w14:paraId="18A63CA1" w14:textId="77777777" w:rsidR="00875C9B" w:rsidRDefault="00875C9B" w:rsidP="00CE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999B" w14:textId="77777777" w:rsidR="002A571F" w:rsidRDefault="00875C9B" w:rsidP="002A571F">
    <w:pPr>
      <w:pStyle w:val="Rodap"/>
      <w:jc w:val="right"/>
      <w:rPr>
        <w:caps/>
        <w:color w:val="4472C4" w:themeColor="accent1"/>
        <w:sz w:val="10"/>
        <w:szCs w:val="10"/>
        <w:lang w:val="en-US"/>
      </w:rPr>
    </w:pPr>
    <w:hyperlink r:id="rId1" w:history="1">
      <w:r w:rsidR="002A571F" w:rsidRPr="00A151D2">
        <w:rPr>
          <w:rStyle w:val="Hyperlink"/>
          <w:caps/>
          <w:sz w:val="10"/>
          <w:szCs w:val="10"/>
          <w:lang w:val="en-US"/>
        </w:rPr>
        <w:t>www.patternrecognitionplace.ufam.edu.br</w:t>
      </w:r>
    </w:hyperlink>
  </w:p>
  <w:p w14:paraId="71B5CB9D" w14:textId="77777777" w:rsidR="002A571F" w:rsidRDefault="002A571F" w:rsidP="002A571F">
    <w:pPr>
      <w:pStyle w:val="Rodap"/>
      <w:jc w:val="right"/>
      <w:rPr>
        <w:caps/>
        <w:color w:val="4472C4" w:themeColor="accent1"/>
        <w:sz w:val="10"/>
        <w:szCs w:val="10"/>
      </w:rPr>
    </w:pPr>
    <w:r w:rsidRPr="002A571F">
      <w:rPr>
        <w:caps/>
        <w:color w:val="4472C4" w:themeColor="accent1"/>
        <w:sz w:val="10"/>
        <w:szCs w:val="10"/>
      </w:rPr>
      <w:t>profa marly guimarães f costa</w:t>
    </w:r>
  </w:p>
  <w:p w14:paraId="66512D0F" w14:textId="77777777" w:rsidR="002A571F" w:rsidRDefault="00875C9B" w:rsidP="002A571F">
    <w:pPr>
      <w:pStyle w:val="Rodap"/>
      <w:jc w:val="right"/>
      <w:rPr>
        <w:caps/>
        <w:color w:val="4472C4" w:themeColor="accent1"/>
        <w:sz w:val="10"/>
        <w:szCs w:val="10"/>
      </w:rPr>
    </w:pPr>
    <w:hyperlink r:id="rId2" w:history="1">
      <w:r w:rsidR="002A571F" w:rsidRPr="00A151D2">
        <w:rPr>
          <w:rStyle w:val="Hyperlink"/>
          <w:caps/>
          <w:sz w:val="10"/>
          <w:szCs w:val="10"/>
        </w:rPr>
        <w:t>mcosta@ufam.edu.br</w:t>
      </w:r>
    </w:hyperlink>
  </w:p>
  <w:p w14:paraId="533A8F5C" w14:textId="77777777" w:rsidR="002A571F" w:rsidRDefault="002A571F" w:rsidP="002A571F">
    <w:pPr>
      <w:pStyle w:val="Rodap"/>
      <w:jc w:val="right"/>
      <w:rPr>
        <w:caps/>
        <w:color w:val="4472C4" w:themeColor="accent1"/>
        <w:sz w:val="10"/>
        <w:szCs w:val="10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AF8337" wp14:editId="2D498D67">
              <wp:simplePos x="0" y="0"/>
              <wp:positionH relativeFrom="margin">
                <wp:posOffset>3029802</wp:posOffset>
              </wp:positionH>
              <wp:positionV relativeFrom="bottomMargin">
                <wp:posOffset>431554</wp:posOffset>
              </wp:positionV>
              <wp:extent cx="279779" cy="270833"/>
              <wp:effectExtent l="0" t="0" r="6350" b="0"/>
              <wp:wrapNone/>
              <wp:docPr id="8" name="Elips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79" cy="270833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28523" w14:textId="77777777" w:rsidR="002A571F" w:rsidRPr="002A571F" w:rsidRDefault="002A571F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instrText>PAGE    \* MERGEFORMAT</w:instrText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9AF8337" id="Elipse 8" o:spid="_x0000_s1026" style="position:absolute;left:0;text-align:left;margin-left:238.55pt;margin-top:34pt;width:22.0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" fillcolor="#40618b" stroked="f">
              <v:textbox>
                <w:txbxContent>
                  <w:p w14:paraId="79C28523" w14:textId="77777777" w:rsidR="002A571F" w:rsidRPr="002A571F" w:rsidRDefault="002A571F">
                    <w:pPr>
                      <w:pStyle w:val="Rodap"/>
                      <w:jc w:val="center"/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instrText>PAGE    \* MERGEFORMAT</w:instrText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3EFA9" w14:textId="77777777" w:rsidR="00875C9B" w:rsidRDefault="00875C9B" w:rsidP="00CE6261">
      <w:r>
        <w:separator/>
      </w:r>
    </w:p>
  </w:footnote>
  <w:footnote w:type="continuationSeparator" w:id="0">
    <w:p w14:paraId="578BCF78" w14:textId="77777777" w:rsidR="00875C9B" w:rsidRDefault="00875C9B" w:rsidP="00CE6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EF209" w14:textId="77777777" w:rsidR="00CE6261" w:rsidRDefault="0021684E" w:rsidP="00CE6261">
    <w:pPr>
      <w:pStyle w:val="Cabealh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A42D5B8" wp14:editId="010DCE49">
          <wp:simplePos x="0" y="0"/>
          <wp:positionH relativeFrom="margin">
            <wp:align>right</wp:align>
          </wp:positionH>
          <wp:positionV relativeFrom="paragraph">
            <wp:posOffset>-278803</wp:posOffset>
          </wp:positionV>
          <wp:extent cx="6642347" cy="1037230"/>
          <wp:effectExtent l="0" t="0" r="635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787"/>
                  <a:stretch/>
                </pic:blipFill>
                <pic:spPr bwMode="auto">
                  <a:xfrm>
                    <a:off x="0" y="0"/>
                    <a:ext cx="6645910" cy="10377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017ED75" w14:textId="77777777" w:rsidR="00CE6261" w:rsidRDefault="00CE6261">
    <w:pPr>
      <w:pStyle w:val="Cabealho"/>
    </w:pPr>
  </w:p>
  <w:p w14:paraId="50FD5F18" w14:textId="77777777" w:rsidR="00CE6261" w:rsidRDefault="00CE6261">
    <w:pPr>
      <w:pStyle w:val="Cabealho"/>
    </w:pPr>
  </w:p>
  <w:p w14:paraId="23360166" w14:textId="77777777" w:rsidR="00CE6261" w:rsidRDefault="00CE6261">
    <w:pPr>
      <w:pStyle w:val="Cabealho"/>
    </w:pPr>
  </w:p>
  <w:p w14:paraId="69E06C2F" w14:textId="77777777" w:rsidR="00C700A2" w:rsidRDefault="00C700A2">
    <w:pPr>
      <w:pStyle w:val="Cabealho"/>
    </w:pPr>
  </w:p>
  <w:p w14:paraId="61A347E0" w14:textId="77777777" w:rsidR="00C700A2" w:rsidRPr="00C700A2" w:rsidRDefault="00C700A2" w:rsidP="00C700A2">
    <w:pPr>
      <w:pStyle w:val="Cabealho"/>
      <w:jc w:val="center"/>
      <w:rPr>
        <w:b/>
        <w:bCs/>
        <w:color w:val="2147A5"/>
      </w:rPr>
    </w:pPr>
    <w:r w:rsidRPr="00C700A2">
      <w:rPr>
        <w:b/>
        <w:bCs/>
        <w:color w:val="2147A5"/>
      </w:rPr>
      <w:t>DISCIPLINA: PROCESSAMENTO DIGITAL DE IMAGENS</w:t>
    </w:r>
  </w:p>
  <w:p w14:paraId="50093F6E" w14:textId="77777777" w:rsidR="0021684E" w:rsidRDefault="002168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C7AB3"/>
    <w:multiLevelType w:val="hybridMultilevel"/>
    <w:tmpl w:val="32FC7AE0"/>
    <w:lvl w:ilvl="0" w:tplc="575020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02E2"/>
    <w:multiLevelType w:val="hybridMultilevel"/>
    <w:tmpl w:val="32FC7AE0"/>
    <w:lvl w:ilvl="0" w:tplc="575020FE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13"/>
    <w:rsid w:val="00065EC4"/>
    <w:rsid w:val="000A0211"/>
    <w:rsid w:val="000B0D1C"/>
    <w:rsid w:val="000E1A3F"/>
    <w:rsid w:val="001D1613"/>
    <w:rsid w:val="00211F16"/>
    <w:rsid w:val="002142EB"/>
    <w:rsid w:val="0021684E"/>
    <w:rsid w:val="00267F07"/>
    <w:rsid w:val="00283754"/>
    <w:rsid w:val="002A571F"/>
    <w:rsid w:val="002B71E7"/>
    <w:rsid w:val="002D7AB5"/>
    <w:rsid w:val="004519B6"/>
    <w:rsid w:val="00563CB9"/>
    <w:rsid w:val="00597C21"/>
    <w:rsid w:val="00664524"/>
    <w:rsid w:val="006C3C8B"/>
    <w:rsid w:val="007053E3"/>
    <w:rsid w:val="007E0134"/>
    <w:rsid w:val="007F291C"/>
    <w:rsid w:val="008304E3"/>
    <w:rsid w:val="00875C9B"/>
    <w:rsid w:val="008F7D44"/>
    <w:rsid w:val="00957137"/>
    <w:rsid w:val="009D23E1"/>
    <w:rsid w:val="00C700A2"/>
    <w:rsid w:val="00CE6261"/>
    <w:rsid w:val="00D25574"/>
    <w:rsid w:val="00D27D79"/>
    <w:rsid w:val="00D55F7C"/>
    <w:rsid w:val="00D7654A"/>
    <w:rsid w:val="00DA21BC"/>
    <w:rsid w:val="00DA747C"/>
    <w:rsid w:val="00DB5EA7"/>
    <w:rsid w:val="00DC2CE0"/>
    <w:rsid w:val="00E31DC3"/>
    <w:rsid w:val="00E344D1"/>
    <w:rsid w:val="00E537F5"/>
    <w:rsid w:val="00E81F0A"/>
    <w:rsid w:val="00EA1142"/>
    <w:rsid w:val="00ED5B84"/>
    <w:rsid w:val="00ED5C2B"/>
    <w:rsid w:val="00EE53D0"/>
    <w:rsid w:val="00F306D4"/>
    <w:rsid w:val="00F54B44"/>
    <w:rsid w:val="00F760F9"/>
    <w:rsid w:val="00FC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33720"/>
  <w15:chartTrackingRefBased/>
  <w15:docId w15:val="{A322C31E-3C9F-473C-981A-00343A0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13"/>
    <w:pPr>
      <w:spacing w:after="0" w:line="240" w:lineRule="auto"/>
    </w:pPr>
    <w:rPr>
      <w:rFonts w:ascii="Tahoma" w:eastAsia="Times New Roman" w:hAnsi="Tahoma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626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E6261"/>
  </w:style>
  <w:style w:type="paragraph" w:styleId="Rodap">
    <w:name w:val="footer"/>
    <w:basedOn w:val="Normal"/>
    <w:link w:val="RodapChar"/>
    <w:uiPriority w:val="99"/>
    <w:unhideWhenUsed/>
    <w:rsid w:val="00CE626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E6261"/>
  </w:style>
  <w:style w:type="character" w:styleId="Hyperlink">
    <w:name w:val="Hyperlink"/>
    <w:basedOn w:val="Fontepargpadro"/>
    <w:uiPriority w:val="99"/>
    <w:unhideWhenUsed/>
    <w:rsid w:val="00267F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7F0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C3BD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97C2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costa@ufam.edu.br" TargetMode="External"/><Relationship Id="rId1" Type="http://schemas.openxmlformats.org/officeDocument/2006/relationships/hyperlink" Target="http://www.patternrecognitionplace.ufam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y\Documents\Modelos%20Personalizados%20do%20Office\DISCIPLINA%20PD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DISCIPLINA PDI</Template>
  <TotalTime>78</TotalTime>
  <Pages>4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</dc:creator>
  <cp:keywords/>
  <dc:description/>
  <cp:lastModifiedBy>Diego Vieira</cp:lastModifiedBy>
  <cp:revision>35</cp:revision>
  <cp:lastPrinted>2020-10-25T17:35:00Z</cp:lastPrinted>
  <dcterms:created xsi:type="dcterms:W3CDTF">2020-09-08T20:15:00Z</dcterms:created>
  <dcterms:modified xsi:type="dcterms:W3CDTF">2020-10-25T17:35:00Z</dcterms:modified>
</cp:coreProperties>
</file>